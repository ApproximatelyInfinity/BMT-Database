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F0" w:rsidRPr="00C064F0" w:rsidRDefault="00C064F0" w:rsidP="00C064F0">
      <w:pPr>
        <w:pStyle w:val="TOC1"/>
        <w:tabs>
          <w:tab w:val="right" w:leader="dot" w:pos="9350"/>
        </w:tabs>
        <w:spacing w:before="120" w:after="120"/>
        <w:jc w:val="center"/>
        <w:rPr>
          <w:rFonts w:ascii="Arial" w:hAnsi="Arial" w:cs="Arial"/>
          <w:b/>
          <w:sz w:val="28"/>
        </w:rPr>
      </w:pPr>
      <w:r w:rsidRPr="00C064F0">
        <w:rPr>
          <w:rFonts w:ascii="Arial" w:hAnsi="Arial" w:cs="Arial"/>
          <w:b/>
          <w:sz w:val="28"/>
        </w:rPr>
        <w:t>Physical Data Modeling - Diagram Report</w:t>
      </w:r>
    </w:p>
    <w:p w:rsidR="00B87E02" w:rsidRDefault="00C064F0" w:rsidP="00B87E02">
      <w:pPr>
        <w:jc w:val="center"/>
        <w:rPr>
          <w:rFonts w:ascii="Arial" w:hAnsi="Arial" w:cs="Arial"/>
          <w:b/>
          <w:sz w:val="28"/>
        </w:rPr>
      </w:pPr>
      <w:r>
        <w:tab/>
      </w:r>
      <w:r w:rsidR="00B87E02">
        <w:rPr>
          <w:rFonts w:ascii="Arial" w:hAnsi="Arial" w:cs="Arial"/>
          <w:b/>
          <w:sz w:val="28"/>
        </w:rPr>
        <w:t>Group #: 4: Brogdon, Kennewell, Poudel, Thapa</w:t>
      </w:r>
    </w:p>
    <w:p w:rsidR="00C064F0" w:rsidRPr="00C064F0" w:rsidRDefault="00C064F0" w:rsidP="00C064F0">
      <w:bookmarkStart w:id="0" w:name="_GoBack"/>
    </w:p>
    <w:bookmarkEnd w:id="0"/>
    <w:p w:rsidR="00C064F0" w:rsidRDefault="00C064F0" w:rsidP="00C064F0">
      <w:pPr>
        <w:pStyle w:val="TOC1"/>
        <w:tabs>
          <w:tab w:val="right" w:leader="dot" w:pos="9350"/>
        </w:tabs>
        <w:spacing w:before="120" w:after="120"/>
        <w:jc w:val="center"/>
        <w:rPr>
          <w:rFonts w:ascii="Arial" w:hAnsi="Arial" w:cs="Arial"/>
          <w:b/>
          <w:sz w:val="28"/>
        </w:rPr>
      </w:pPr>
      <w:r w:rsidRPr="00C064F0">
        <w:rPr>
          <w:rFonts w:ascii="Arial" w:hAnsi="Arial" w:cs="Arial"/>
          <w:b/>
          <w:sz w:val="28"/>
        </w:rPr>
        <w:t>Contents</w:t>
      </w:r>
    </w:p>
    <w:p w:rsidR="00C064F0" w:rsidRPr="00C064F0" w:rsidRDefault="00C064F0" w:rsidP="00C064F0">
      <w:pPr>
        <w:rPr>
          <w:rFonts w:ascii="Arial" w:hAnsi="Arial" w:cs="Arial"/>
        </w:rPr>
      </w:pPr>
    </w:p>
    <w:p w:rsidR="00C064F0" w:rsidRDefault="00C064F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Pr="00C94A0A">
        <w:rPr>
          <w:rFonts w:cs="Arial"/>
          <w:noProof/>
        </w:rPr>
        <w:t>BMT [Physical Data Model]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_Toc448751895 \h </w:instrText>
      </w:r>
      <w:r>
        <w:rPr>
          <w:noProof/>
        </w:rPr>
      </w:r>
      <w:r>
        <w:rPr>
          <w:noProof/>
        </w:rPr>
        <w:fldChar w:fldCharType="separate"/>
      </w:r>
      <w:r w:rsidR="00B87E02">
        <w:rPr>
          <w:noProof/>
        </w:rPr>
        <w:t>2</w:t>
      </w:r>
      <w:r>
        <w:rPr>
          <w:noProof/>
        </w:rPr>
        <w:fldChar w:fldCharType="end"/>
      </w:r>
    </w:p>
    <w:p w:rsidR="00C064F0" w:rsidRDefault="00C064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4A0A">
        <w:rPr>
          <w:rFonts w:cs="Arial"/>
          <w:noProof/>
        </w:rPr>
        <w:t>Table: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_Toc448751896 \h </w:instrText>
      </w:r>
      <w:r>
        <w:rPr>
          <w:noProof/>
        </w:rPr>
      </w:r>
      <w:r>
        <w:rPr>
          <w:noProof/>
        </w:rPr>
        <w:fldChar w:fldCharType="separate"/>
      </w:r>
      <w:r w:rsidR="00B87E02">
        <w:rPr>
          <w:noProof/>
        </w:rPr>
        <w:t>2</w:t>
      </w:r>
      <w:r>
        <w:rPr>
          <w:noProof/>
        </w:rPr>
        <w:fldChar w:fldCharType="end"/>
      </w:r>
    </w:p>
    <w:p w:rsidR="00C064F0" w:rsidRDefault="00C064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4A0A">
        <w:rPr>
          <w:rFonts w:cs="Arial"/>
          <w:noProof/>
        </w:rPr>
        <w:t>Table: Employee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_Toc448751897 \h </w:instrText>
      </w:r>
      <w:r>
        <w:rPr>
          <w:noProof/>
        </w:rPr>
      </w:r>
      <w:r>
        <w:rPr>
          <w:noProof/>
        </w:rPr>
        <w:fldChar w:fldCharType="separate"/>
      </w:r>
      <w:r w:rsidR="00B87E02">
        <w:rPr>
          <w:noProof/>
        </w:rPr>
        <w:t>4</w:t>
      </w:r>
      <w:r>
        <w:rPr>
          <w:noProof/>
        </w:rPr>
        <w:fldChar w:fldCharType="end"/>
      </w:r>
    </w:p>
    <w:p w:rsidR="00C064F0" w:rsidRDefault="00C064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4A0A">
        <w:rPr>
          <w:rFonts w:cs="Arial"/>
          <w:noProof/>
        </w:rPr>
        <w:t>Table: Job_Order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_Toc448751898 \h </w:instrText>
      </w:r>
      <w:r>
        <w:rPr>
          <w:noProof/>
        </w:rPr>
      </w:r>
      <w:r>
        <w:rPr>
          <w:noProof/>
        </w:rPr>
        <w:fldChar w:fldCharType="separate"/>
      </w:r>
      <w:r w:rsidR="00B87E02">
        <w:rPr>
          <w:noProof/>
        </w:rPr>
        <w:t>5</w:t>
      </w:r>
      <w:r>
        <w:rPr>
          <w:noProof/>
        </w:rPr>
        <w:fldChar w:fldCharType="end"/>
      </w:r>
    </w:p>
    <w:p w:rsidR="00C064F0" w:rsidRDefault="00C064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4A0A">
        <w:rPr>
          <w:rFonts w:cs="Arial"/>
          <w:noProof/>
        </w:rPr>
        <w:t>Table: Mold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_Toc448751899 \h </w:instrText>
      </w:r>
      <w:r>
        <w:rPr>
          <w:noProof/>
        </w:rPr>
      </w:r>
      <w:r>
        <w:rPr>
          <w:noProof/>
        </w:rPr>
        <w:fldChar w:fldCharType="separate"/>
      </w:r>
      <w:r w:rsidR="00B87E02">
        <w:rPr>
          <w:noProof/>
        </w:rPr>
        <w:t>8</w:t>
      </w:r>
      <w:r>
        <w:rPr>
          <w:noProof/>
        </w:rPr>
        <w:fldChar w:fldCharType="end"/>
      </w:r>
    </w:p>
    <w:p w:rsidR="00C064F0" w:rsidRDefault="00C064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4A0A">
        <w:rPr>
          <w:rFonts w:cs="Arial"/>
          <w:noProof/>
        </w:rPr>
        <w:t>Table: Piece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_Toc448751900 \h </w:instrText>
      </w:r>
      <w:r>
        <w:rPr>
          <w:noProof/>
        </w:rPr>
      </w:r>
      <w:r>
        <w:rPr>
          <w:noProof/>
        </w:rPr>
        <w:fldChar w:fldCharType="separate"/>
      </w:r>
      <w:r w:rsidR="00B87E02">
        <w:rPr>
          <w:noProof/>
        </w:rPr>
        <w:t>9</w:t>
      </w:r>
      <w:r>
        <w:rPr>
          <w:noProof/>
        </w:rPr>
        <w:fldChar w:fldCharType="end"/>
      </w:r>
    </w:p>
    <w:p w:rsidR="00C064F0" w:rsidRDefault="00C064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4A0A">
        <w:rPr>
          <w:rFonts w:cs="Arial"/>
          <w:noProof/>
        </w:rPr>
        <w:t>Table: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_Toc448751901 \h </w:instrText>
      </w:r>
      <w:r>
        <w:rPr>
          <w:noProof/>
        </w:rPr>
      </w:r>
      <w:r>
        <w:rPr>
          <w:noProof/>
        </w:rPr>
        <w:fldChar w:fldCharType="separate"/>
      </w:r>
      <w:r w:rsidR="00B87E02">
        <w:rPr>
          <w:noProof/>
        </w:rPr>
        <w:t>11</w:t>
      </w:r>
      <w:r>
        <w:rPr>
          <w:noProof/>
        </w:rPr>
        <w:fldChar w:fldCharType="end"/>
      </w:r>
    </w:p>
    <w:p w:rsidR="00C064F0" w:rsidRDefault="00C064F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94A0A">
        <w:rPr>
          <w:rFonts w:cs="Arial"/>
          <w:noProof/>
        </w:rPr>
        <w:t>Table: Z_Bill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_Toc448751902 \h </w:instrText>
      </w:r>
      <w:r>
        <w:rPr>
          <w:noProof/>
        </w:rPr>
      </w:r>
      <w:r>
        <w:rPr>
          <w:noProof/>
        </w:rPr>
        <w:fldChar w:fldCharType="separate"/>
      </w:r>
      <w:r w:rsidR="00B87E02">
        <w:rPr>
          <w:noProof/>
        </w:rPr>
        <w:t>14</w:t>
      </w:r>
      <w:r>
        <w:rPr>
          <w:noProof/>
        </w:rPr>
        <w:fldChar w:fldCharType="end"/>
      </w:r>
    </w:p>
    <w:p w:rsidR="00C064F0" w:rsidRPr="00C064F0" w:rsidRDefault="00C064F0" w:rsidP="00C064F0">
      <w:pPr>
        <w:pStyle w:val="Heading1"/>
        <w:spacing w:before="0" w:after="0"/>
        <w:rPr>
          <w:rFonts w:cs="Arial"/>
          <w:b w:val="0"/>
          <w:sz w:val="20"/>
        </w:rPr>
      </w:pPr>
      <w:r>
        <w:rPr>
          <w:rFonts w:cs="Arial"/>
          <w:b w:val="0"/>
          <w:sz w:val="20"/>
        </w:rPr>
        <w:fldChar w:fldCharType="end"/>
      </w:r>
      <w:r>
        <w:rPr>
          <w:rFonts w:cs="Arial"/>
          <w:b w:val="0"/>
          <w:sz w:val="20"/>
        </w:rPr>
        <w:br w:type="page"/>
      </w:r>
    </w:p>
    <w:p w:rsidR="00CA6CAA" w:rsidRDefault="00C064F0" w:rsidP="00C064F0">
      <w:pPr>
        <w:pStyle w:val="Heading1"/>
        <w:spacing w:before="120" w:after="120"/>
        <w:jc w:val="center"/>
        <w:rPr>
          <w:rFonts w:cs="Arial"/>
        </w:rPr>
      </w:pPr>
      <w:bookmarkStart w:id="1" w:name="_Toc448751895"/>
      <w:r w:rsidRPr="00C064F0">
        <w:rPr>
          <w:rFonts w:cs="Arial"/>
        </w:rPr>
        <w:t>BMT [Physical Data Model]</w:t>
      </w:r>
      <w:bookmarkEnd w:id="1"/>
    </w:p>
    <w:p w:rsidR="00C064F0" w:rsidRDefault="00B87E02" w:rsidP="00C064F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95975" cy="3409950"/>
            <wp:effectExtent l="0" t="0" r="0" b="0"/>
            <wp:docPr id="1" name="Picture 1" descr="radFFC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FFCE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F0" w:rsidRDefault="00C064F0" w:rsidP="00C064F0">
      <w:pPr>
        <w:pStyle w:val="Heading2"/>
        <w:spacing w:before="0" w:after="0"/>
        <w:rPr>
          <w:rFonts w:cs="Arial"/>
          <w:i w:val="0"/>
          <w:sz w:val="28"/>
        </w:rPr>
      </w:pPr>
      <w:bookmarkStart w:id="2" w:name="_Toc448751896"/>
      <w:r w:rsidRPr="00C064F0">
        <w:rPr>
          <w:rFonts w:cs="Arial"/>
          <w:i w:val="0"/>
          <w:sz w:val="28"/>
        </w:rPr>
        <w:t>Table: Customer</w:t>
      </w:r>
      <w:bookmarkEnd w:id="2"/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Source Entity: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"Enterprice model".Customer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Business 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entity that is not employeed by the company, but is associated with it through a financial transaction.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Primary Keys: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Foreign Keys: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Non-Key Columns: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Phone_Number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City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Zip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Company_Name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City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city in which the customer lives.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character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Type Qualifier: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lastRenderedPageBreak/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Company_Name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name of the customer.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character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Type Qualifier: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ID that uniquely identifies a customer.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Phone_Number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customer's phone number.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state in which the customer lives.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character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Type Qualifier: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lastRenderedPageBreak/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Zip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code that uniquely identifies where a customer lives.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character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Type Qualifier: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places_order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Customer places_order Zero, One or Many Z_Bill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Foreign Keys and Roles: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</w:p>
    <w:p w:rsidR="00C064F0" w:rsidRDefault="00C064F0" w:rsidP="00C064F0">
      <w:pPr>
        <w:ind w:left="1440" w:hanging="720"/>
        <w:rPr>
          <w:rFonts w:ascii="Arial" w:hAnsi="Arial" w:cs="Arial"/>
        </w:rPr>
      </w:pPr>
    </w:p>
    <w:p w:rsidR="00C064F0" w:rsidRDefault="00C064F0" w:rsidP="00C064F0">
      <w:pPr>
        <w:pStyle w:val="Heading2"/>
        <w:spacing w:before="0" w:after="0"/>
        <w:rPr>
          <w:rFonts w:cs="Arial"/>
          <w:i w:val="0"/>
          <w:sz w:val="28"/>
        </w:rPr>
      </w:pPr>
      <w:bookmarkStart w:id="3" w:name="_Toc448751897"/>
      <w:r w:rsidRPr="00C064F0">
        <w:rPr>
          <w:rFonts w:cs="Arial"/>
          <w:i w:val="0"/>
          <w:sz w:val="28"/>
        </w:rPr>
        <w:t>Table: Employee</w:t>
      </w:r>
      <w:bookmarkEnd w:id="3"/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Source Entity: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"Enterprice model".Employee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Business 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employee that may or may not have many different jobs within the company.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Primary Keys: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Foreign Keys: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Non-Key Columns: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Employee_Name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 that uniquely identifies an employee.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Employee_Name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first and last name of the employee.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lastRenderedPageBreak/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character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Type Qualifier: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works_on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Employee works_on Zero, One or Many 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Foreign Keys and Roles: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turned_into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Employee turned_into Zero, One or Many Z_Bill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FK Primary Key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C064F0" w:rsidRDefault="00C064F0" w:rsidP="00C064F0">
      <w:pPr>
        <w:ind w:left="216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Role Name:</w:t>
      </w:r>
    </w:p>
    <w:p w:rsidR="00C064F0" w:rsidRDefault="00C064F0" w:rsidP="00C064F0">
      <w:pPr>
        <w:ind w:left="2160" w:hanging="720"/>
        <w:rPr>
          <w:rFonts w:ascii="Arial" w:hAnsi="Arial" w:cs="Arial"/>
          <w:b/>
          <w:sz w:val="24"/>
        </w:rPr>
      </w:pPr>
    </w:p>
    <w:p w:rsidR="00C064F0" w:rsidRDefault="00C064F0" w:rsidP="00C064F0">
      <w:pPr>
        <w:ind w:left="2160" w:hanging="720"/>
        <w:rPr>
          <w:rFonts w:ascii="Arial" w:hAnsi="Arial" w:cs="Arial"/>
          <w:b/>
          <w:sz w:val="24"/>
        </w:rPr>
      </w:pPr>
    </w:p>
    <w:p w:rsidR="00C064F0" w:rsidRDefault="00C064F0" w:rsidP="00C064F0">
      <w:pPr>
        <w:pStyle w:val="Heading2"/>
        <w:spacing w:before="0" w:after="0"/>
        <w:rPr>
          <w:rFonts w:cs="Arial"/>
          <w:i w:val="0"/>
          <w:sz w:val="28"/>
        </w:rPr>
      </w:pPr>
      <w:bookmarkStart w:id="4" w:name="_Toc448751898"/>
      <w:r w:rsidRPr="00C064F0">
        <w:rPr>
          <w:rFonts w:cs="Arial"/>
          <w:i w:val="0"/>
          <w:sz w:val="28"/>
        </w:rPr>
        <w:t>Table: Job_Order</w:t>
      </w:r>
      <w:bookmarkEnd w:id="4"/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Source Entity: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Enterprice model"."Job Order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Business 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document that contains detailed information concerning a specific job.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Primary Keys: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Foreign Keys: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Non-Key Columns: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Tire_Size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Details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Location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>Ticket_Date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foreign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ID that uniquely identifies a customer.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Job_Order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Details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details of the job being worked on.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Job_Order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varchar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Type Qualifier: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40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foreign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 that uniquely identifies an employee.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Job_Order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unique number that identifies a specific job order.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Job_Order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lastRenderedPageBreak/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Location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location of where the piece is at.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Job_Order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character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Type Qualifier: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Ticket_Date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start and end date of the work.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Job_Order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datetime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Tire_Size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size of the tire.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Job_Order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Z_Bill_Number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foreign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number that uniquely identifies the Z-Bill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Job_Order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lastRenderedPageBreak/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Z_Bill contains Zero, One or Many Job_Order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Foreign Keys and Roles: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worked_on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Job_Order worked_on Zero, One or Many 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FK Primary Key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C064F0" w:rsidRDefault="00C064F0" w:rsidP="00C064F0">
      <w:pPr>
        <w:ind w:left="216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Role Name:</w:t>
      </w:r>
    </w:p>
    <w:p w:rsidR="00C064F0" w:rsidRDefault="00C064F0" w:rsidP="00C064F0">
      <w:pPr>
        <w:ind w:left="2160" w:hanging="720"/>
        <w:rPr>
          <w:rFonts w:ascii="Arial" w:hAnsi="Arial" w:cs="Arial"/>
          <w:b/>
          <w:sz w:val="24"/>
        </w:rPr>
      </w:pPr>
    </w:p>
    <w:p w:rsidR="00C064F0" w:rsidRDefault="00C064F0" w:rsidP="00C064F0">
      <w:pPr>
        <w:ind w:left="2160" w:hanging="720"/>
        <w:rPr>
          <w:rFonts w:ascii="Arial" w:hAnsi="Arial" w:cs="Arial"/>
          <w:b/>
          <w:sz w:val="24"/>
        </w:rPr>
      </w:pPr>
    </w:p>
    <w:p w:rsidR="00C064F0" w:rsidRDefault="00C064F0" w:rsidP="00C064F0">
      <w:pPr>
        <w:pStyle w:val="Heading2"/>
        <w:spacing w:before="0" w:after="0"/>
        <w:rPr>
          <w:rFonts w:cs="Arial"/>
          <w:i w:val="0"/>
          <w:sz w:val="28"/>
        </w:rPr>
      </w:pPr>
      <w:bookmarkStart w:id="5" w:name="_Toc448751899"/>
      <w:r w:rsidRPr="00C064F0">
        <w:rPr>
          <w:rFonts w:cs="Arial"/>
          <w:i w:val="0"/>
          <w:sz w:val="28"/>
        </w:rPr>
        <w:t>Table: Mold</w:t>
      </w:r>
      <w:bookmarkEnd w:id="5"/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Source Entity: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"Enterprice model".Mold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Business 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piece of equipment that is used to create different tire pieces depending on the size.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Primary Keys: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Foreign Keys: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Non-Key Columns: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Delivery_Ticket_Number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Delivery_Ticket_Number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number identifying a delivery ticket.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Mold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lastRenderedPageBreak/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5 digit combination of numbers and alphabetical characters.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Mold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character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Type Qualifier: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Mold contains Zero, One or Many Piece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FK Primary Key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C064F0" w:rsidRDefault="00C064F0" w:rsidP="00C064F0">
      <w:pPr>
        <w:ind w:left="216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Role Name:</w:t>
      </w:r>
    </w:p>
    <w:p w:rsidR="00C064F0" w:rsidRDefault="00C064F0" w:rsidP="00C064F0">
      <w:pPr>
        <w:ind w:left="2160" w:hanging="720"/>
        <w:rPr>
          <w:rFonts w:ascii="Arial" w:hAnsi="Arial" w:cs="Arial"/>
          <w:b/>
          <w:sz w:val="24"/>
        </w:rPr>
      </w:pPr>
    </w:p>
    <w:p w:rsidR="00C064F0" w:rsidRDefault="00C064F0" w:rsidP="00C064F0">
      <w:pPr>
        <w:ind w:left="2160" w:hanging="720"/>
        <w:rPr>
          <w:rFonts w:ascii="Arial" w:hAnsi="Arial" w:cs="Arial"/>
          <w:b/>
          <w:sz w:val="24"/>
        </w:rPr>
      </w:pPr>
    </w:p>
    <w:p w:rsidR="00C064F0" w:rsidRDefault="00C064F0" w:rsidP="00C064F0">
      <w:pPr>
        <w:pStyle w:val="Heading2"/>
        <w:spacing w:before="0" w:after="0"/>
        <w:rPr>
          <w:rFonts w:cs="Arial"/>
          <w:i w:val="0"/>
          <w:sz w:val="28"/>
        </w:rPr>
      </w:pPr>
      <w:bookmarkStart w:id="6" w:name="_Toc448751900"/>
      <w:r w:rsidRPr="00C064F0">
        <w:rPr>
          <w:rFonts w:cs="Arial"/>
          <w:i w:val="0"/>
          <w:sz w:val="28"/>
        </w:rPr>
        <w:t>Table: Piece</w:t>
      </w:r>
      <w:bookmarkEnd w:id="6"/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Source Entity: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"Enterprice model".Piece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Business 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item that an employee has ordered.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Primary Keys: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Piece_Number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Foreign Keys: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Non-Key Columns: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Mold_Number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Mold_Code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Mold_Code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size of the mold.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character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Type Qualifier: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lastRenderedPageBreak/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Mold_Number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code identifying a specific mold.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character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Type Qualifier: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Piece_Number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identifier that uniquely identifies a piece.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foreign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5 digit combination of numbers and alphabetical characters that uniquely identify the Piece..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character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Type Qualifier: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Mold contains Zero, One or Many Piece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FK Primary Key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C064F0" w:rsidRDefault="00C064F0" w:rsidP="00C064F0">
      <w:pPr>
        <w:ind w:left="216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Role Name: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lastRenderedPageBreak/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has_many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Piece has_many Zero, One or Many 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Foreign Keys and Roles: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</w:p>
    <w:p w:rsidR="00C064F0" w:rsidRDefault="00C064F0" w:rsidP="00C064F0">
      <w:pPr>
        <w:ind w:left="1440" w:hanging="720"/>
        <w:rPr>
          <w:rFonts w:ascii="Arial" w:hAnsi="Arial" w:cs="Arial"/>
        </w:rPr>
      </w:pPr>
    </w:p>
    <w:p w:rsidR="00C064F0" w:rsidRDefault="00C064F0" w:rsidP="00C064F0">
      <w:pPr>
        <w:pStyle w:val="Heading2"/>
        <w:spacing w:before="0" w:after="0"/>
        <w:rPr>
          <w:rFonts w:cs="Arial"/>
          <w:i w:val="0"/>
          <w:sz w:val="28"/>
        </w:rPr>
      </w:pPr>
      <w:bookmarkStart w:id="7" w:name="_Toc448751901"/>
      <w:r w:rsidRPr="00C064F0">
        <w:rPr>
          <w:rFonts w:cs="Arial"/>
          <w:i w:val="0"/>
          <w:sz w:val="28"/>
        </w:rPr>
        <w:t>Table: Status</w:t>
      </w:r>
      <w:bookmarkEnd w:id="7"/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Source Entity: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"Enterprice model".Status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Business 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Describes the current position of the work.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Primary Keys: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Foreign Keys: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Non-Key Columns: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Beginning_Date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End_Date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Ticket_Number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Beginning_Date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 displays the beginning date of the work.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datetime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foreign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ID that uniquely identifies a customer.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lastRenderedPageBreak/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foreign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 that uniquely identifies an employee.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End_Date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 displays the end date of the work.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datetime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foreign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unique number that identifies a specific job order.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lastRenderedPageBreak/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Piece_Number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foreign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identifier that uniquely identifies a piece.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Tic_Code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foreign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5 digit combination of numbers and alphabetical characters.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character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Type Qualifier: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Ticket_Number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Z_Bill_Number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foreign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number that uniquely identifies the Z-Bill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lastRenderedPageBreak/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has_many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Piece has_many Zero, One or Many 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Foreign Keys and Roles: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worked_on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Job_Order worked_on Zero, One or Many 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FK Primary Key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Job_Number</w:t>
      </w:r>
    </w:p>
    <w:p w:rsidR="00C064F0" w:rsidRDefault="00C064F0" w:rsidP="00C064F0">
      <w:pPr>
        <w:ind w:left="216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Role Name: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works_on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Employee works_on Zero, One or Many Status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Foreign Keys and Roles: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</w:p>
    <w:p w:rsidR="00C064F0" w:rsidRDefault="00C064F0" w:rsidP="00C064F0">
      <w:pPr>
        <w:ind w:left="1440" w:hanging="720"/>
        <w:rPr>
          <w:rFonts w:ascii="Arial" w:hAnsi="Arial" w:cs="Arial"/>
        </w:rPr>
      </w:pPr>
    </w:p>
    <w:p w:rsidR="00C064F0" w:rsidRDefault="00C064F0" w:rsidP="00C064F0">
      <w:pPr>
        <w:pStyle w:val="Heading2"/>
        <w:spacing w:before="0" w:after="0"/>
        <w:rPr>
          <w:rFonts w:cs="Arial"/>
          <w:i w:val="0"/>
          <w:sz w:val="28"/>
        </w:rPr>
      </w:pPr>
      <w:bookmarkStart w:id="8" w:name="_Toc448751902"/>
      <w:r w:rsidRPr="00C064F0">
        <w:rPr>
          <w:rFonts w:cs="Arial"/>
          <w:i w:val="0"/>
          <w:sz w:val="28"/>
        </w:rPr>
        <w:t>Table: Z_Bill</w:t>
      </w:r>
      <w:bookmarkEnd w:id="8"/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Source Entity: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"Enterprice model".Z-Bill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Business 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order created by the customer detailing what item they need.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Primary Keys: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Foreign Keys: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Non-Key Columns: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Exp__Number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>Purchase_Order_Number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Services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Date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Customer_ID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foreign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ID that uniquely identifies a customer.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date that the job was ordered by the customer.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datetime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foreign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 that uniquely identifies an employee.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Exp__Number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numerical value that identifies expenses.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lastRenderedPageBreak/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Purchase_Order_Number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number that identifies a purchase by a customer.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Services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description of the services to be done.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varchar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Type Qualifier: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40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Column: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Z_Bill_Number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This column is a primary key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Description: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number that uniquely identifies the Z-Bill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Name: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Table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Z_Bill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Data Type: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integer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Type Qualifier: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Default Nullity: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Default Value: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 Name:</w:t>
      </w:r>
    </w:p>
    <w:p w:rsidR="00C064F0" w:rsidRDefault="00C064F0" w:rsidP="00C064F0">
      <w:pPr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Constraint Check: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Database Comment: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turned_into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Employee turned_into Zero, One or Many Z_Bill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lastRenderedPageBreak/>
        <w:t>FK Primary Key Name: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Employee_ID</w:t>
      </w:r>
    </w:p>
    <w:p w:rsidR="00C064F0" w:rsidRDefault="00C064F0" w:rsidP="00C064F0">
      <w:pPr>
        <w:ind w:left="216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Role Name: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places_order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Customer places_order Zero, One or Many Z_Bill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Foreign Keys and Roles: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C064F0" w:rsidRDefault="00C064F0" w:rsidP="00C064F0">
      <w:pPr>
        <w:ind w:left="72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Constraint line: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contains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Cardinality: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One Z_Bill contains Zero, One or Many Job_Order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Identifying: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</w:p>
    <w:p w:rsidR="00C064F0" w:rsidRDefault="00C064F0" w:rsidP="00C064F0">
      <w:pPr>
        <w:ind w:left="1440" w:hanging="720"/>
        <w:rPr>
          <w:rFonts w:ascii="Arial" w:hAnsi="Arial" w:cs="Arial"/>
          <w:b/>
          <w:sz w:val="24"/>
        </w:rPr>
      </w:pPr>
      <w:r w:rsidRPr="00C064F0">
        <w:rPr>
          <w:rFonts w:ascii="Arial" w:hAnsi="Arial" w:cs="Arial"/>
          <w:b/>
          <w:sz w:val="24"/>
        </w:rPr>
        <w:t>Description: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Cascade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Parent Delete: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Insert: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Child Update: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Restrict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  <w:r w:rsidRPr="00C064F0">
        <w:rPr>
          <w:rFonts w:ascii="Arial" w:hAnsi="Arial" w:cs="Arial"/>
          <w:b/>
          <w:sz w:val="24"/>
        </w:rPr>
        <w:t>Foreign Keys and Roles:</w:t>
      </w:r>
      <w:r w:rsidRPr="00C064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&lt;none&gt;</w:t>
      </w:r>
    </w:p>
    <w:p w:rsidR="00C064F0" w:rsidRDefault="00C064F0" w:rsidP="00C064F0">
      <w:pPr>
        <w:ind w:left="1440" w:hanging="720"/>
        <w:rPr>
          <w:rFonts w:ascii="Arial" w:hAnsi="Arial" w:cs="Arial"/>
        </w:rPr>
      </w:pPr>
    </w:p>
    <w:p w:rsidR="00C064F0" w:rsidRDefault="00C064F0" w:rsidP="00C064F0">
      <w:pPr>
        <w:ind w:left="1440" w:hanging="720"/>
        <w:rPr>
          <w:rFonts w:ascii="Arial" w:hAnsi="Arial" w:cs="Arial"/>
        </w:rPr>
      </w:pPr>
    </w:p>
    <w:p w:rsidR="00C064F0" w:rsidRPr="00C064F0" w:rsidRDefault="00C064F0" w:rsidP="00C064F0">
      <w:pPr>
        <w:ind w:left="1440" w:hanging="720"/>
        <w:rPr>
          <w:rFonts w:ascii="Arial" w:hAnsi="Arial" w:cs="Arial"/>
        </w:rPr>
      </w:pPr>
    </w:p>
    <w:sectPr w:rsidR="00C064F0" w:rsidRPr="00C064F0" w:rsidSect="00C064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85B" w:rsidRDefault="004F485B">
      <w:r>
        <w:separator/>
      </w:r>
    </w:p>
  </w:endnote>
  <w:endnote w:type="continuationSeparator" w:id="0">
    <w:p w:rsidR="004F485B" w:rsidRDefault="004F4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4F0" w:rsidRDefault="00C064F0" w:rsidP="00C064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64F0" w:rsidRDefault="00C064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4F0" w:rsidRDefault="00C064F0" w:rsidP="00C064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7E02">
      <w:rPr>
        <w:rStyle w:val="PageNumber"/>
        <w:noProof/>
      </w:rPr>
      <w:t>1</w:t>
    </w:r>
    <w:r>
      <w:rPr>
        <w:rStyle w:val="PageNumber"/>
      </w:rPr>
      <w:fldChar w:fldCharType="end"/>
    </w:r>
  </w:p>
  <w:p w:rsidR="00C064F0" w:rsidRDefault="00C064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4F0" w:rsidRDefault="00C06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85B" w:rsidRDefault="004F485B">
      <w:r>
        <w:separator/>
      </w:r>
    </w:p>
  </w:footnote>
  <w:footnote w:type="continuationSeparator" w:id="0">
    <w:p w:rsidR="004F485B" w:rsidRDefault="004F48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4F0" w:rsidRDefault="00C064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4F0" w:rsidRDefault="00C064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4F0" w:rsidRDefault="00C064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F0"/>
    <w:rsid w:val="000406E7"/>
    <w:rsid w:val="000746F6"/>
    <w:rsid w:val="00080733"/>
    <w:rsid w:val="000A1319"/>
    <w:rsid w:val="000B7B3C"/>
    <w:rsid w:val="000F5C4B"/>
    <w:rsid w:val="00141EFC"/>
    <w:rsid w:val="0018101C"/>
    <w:rsid w:val="001D09C7"/>
    <w:rsid w:val="00200579"/>
    <w:rsid w:val="0033087E"/>
    <w:rsid w:val="00354773"/>
    <w:rsid w:val="00434531"/>
    <w:rsid w:val="004B57C1"/>
    <w:rsid w:val="004D0097"/>
    <w:rsid w:val="004D072F"/>
    <w:rsid w:val="004D2AC1"/>
    <w:rsid w:val="004D6EF7"/>
    <w:rsid w:val="004F485B"/>
    <w:rsid w:val="00500091"/>
    <w:rsid w:val="00527BD4"/>
    <w:rsid w:val="0053048D"/>
    <w:rsid w:val="00574096"/>
    <w:rsid w:val="005A5176"/>
    <w:rsid w:val="005D5B3F"/>
    <w:rsid w:val="005F2B28"/>
    <w:rsid w:val="005F3AFB"/>
    <w:rsid w:val="00664ACE"/>
    <w:rsid w:val="006C067C"/>
    <w:rsid w:val="00710D5E"/>
    <w:rsid w:val="00711081"/>
    <w:rsid w:val="007476DB"/>
    <w:rsid w:val="007E0CEE"/>
    <w:rsid w:val="008A1964"/>
    <w:rsid w:val="008E220C"/>
    <w:rsid w:val="00947A82"/>
    <w:rsid w:val="00967E1B"/>
    <w:rsid w:val="009802D8"/>
    <w:rsid w:val="009902F1"/>
    <w:rsid w:val="009C51B7"/>
    <w:rsid w:val="00A1396E"/>
    <w:rsid w:val="00A4288F"/>
    <w:rsid w:val="00A50A1C"/>
    <w:rsid w:val="00A76F5F"/>
    <w:rsid w:val="00AF25D6"/>
    <w:rsid w:val="00B00506"/>
    <w:rsid w:val="00B4612F"/>
    <w:rsid w:val="00B80B0E"/>
    <w:rsid w:val="00B87E02"/>
    <w:rsid w:val="00BE5840"/>
    <w:rsid w:val="00C06355"/>
    <w:rsid w:val="00C064F0"/>
    <w:rsid w:val="00CA6CAA"/>
    <w:rsid w:val="00D1028B"/>
    <w:rsid w:val="00D7676F"/>
    <w:rsid w:val="00DA18D2"/>
    <w:rsid w:val="00E04DC5"/>
    <w:rsid w:val="00E846C1"/>
    <w:rsid w:val="00E97B4A"/>
    <w:rsid w:val="00EC6A54"/>
    <w:rsid w:val="00F21EC1"/>
    <w:rsid w:val="00F4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8A724-B996-4875-976A-83C8168C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4D0097"/>
  </w:style>
  <w:style w:type="paragraph" w:styleId="TOC2">
    <w:name w:val="toc 2"/>
    <w:basedOn w:val="Normal"/>
    <w:next w:val="Normal"/>
    <w:autoRedefine/>
    <w:semiHidden/>
    <w:rsid w:val="004D0097"/>
    <w:pPr>
      <w:ind w:left="200"/>
    </w:pPr>
  </w:style>
  <w:style w:type="paragraph" w:styleId="Header">
    <w:name w:val="header"/>
    <w:basedOn w:val="Normal"/>
    <w:rsid w:val="004D00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00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0097"/>
  </w:style>
  <w:style w:type="paragraph" w:styleId="BalloonText">
    <w:name w:val="Balloon Text"/>
    <w:basedOn w:val="Normal"/>
    <w:link w:val="BalloonTextChar"/>
    <w:rsid w:val="00B87E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87E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IBM\Rational\System%20Architect%20Suite\System%20Architect\Templates\SAPHYMOD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SAPHYMOD9.DOT</Template>
  <TotalTime>13</TotalTime>
  <Pages>17</Pages>
  <Words>2416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Don E Brogdan</cp:lastModifiedBy>
  <cp:revision>1</cp:revision>
  <cp:lastPrinted>2016-04-18T19:22:00Z</cp:lastPrinted>
  <dcterms:created xsi:type="dcterms:W3CDTF">2016-04-18T19:08:00Z</dcterms:created>
  <dcterms:modified xsi:type="dcterms:W3CDTF">2016-04-18T19:26:00Z</dcterms:modified>
</cp:coreProperties>
</file>