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43" w:rsidRPr="00876C28" w:rsidRDefault="00805D43" w:rsidP="00805D43">
      <w:pPr>
        <w:pStyle w:val="TOC1"/>
        <w:tabs>
          <w:tab w:val="right" w:leader="dot" w:pos="9350"/>
        </w:tabs>
        <w:spacing w:before="120"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Conceptual</w:t>
      </w:r>
      <w:r w:rsidRPr="00876C28">
        <w:rPr>
          <w:rFonts w:ascii="Arial" w:hAnsi="Arial" w:cs="Arial"/>
          <w:b/>
        </w:rPr>
        <w:t xml:space="preserve"> Data Modeling </w:t>
      </w:r>
      <w:r>
        <w:rPr>
          <w:rFonts w:ascii="Arial" w:hAnsi="Arial" w:cs="Arial"/>
          <w:b/>
        </w:rPr>
        <w:t>–</w:t>
      </w:r>
      <w:r w:rsidRPr="00876C28">
        <w:rPr>
          <w:rFonts w:ascii="Arial" w:hAnsi="Arial" w:cs="Arial"/>
          <w:b/>
        </w:rPr>
        <w:t xml:space="preserve"> Diagram Report</w:t>
      </w:r>
    </w:p>
    <w:p w:rsidR="00805D43" w:rsidRDefault="00805D43" w:rsidP="00805D4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Group #: 4: </w:t>
      </w:r>
      <w:proofErr w:type="spellStart"/>
      <w:r>
        <w:rPr>
          <w:rFonts w:ascii="Arial" w:hAnsi="Arial" w:cs="Arial"/>
          <w:b/>
          <w:sz w:val="28"/>
        </w:rPr>
        <w:t>Brogdon</w:t>
      </w:r>
      <w:proofErr w:type="spellEnd"/>
      <w:r>
        <w:rPr>
          <w:rFonts w:ascii="Arial" w:hAnsi="Arial" w:cs="Arial"/>
          <w:b/>
          <w:sz w:val="28"/>
        </w:rPr>
        <w:t xml:space="preserve">, </w:t>
      </w:r>
      <w:proofErr w:type="spellStart"/>
      <w:r>
        <w:rPr>
          <w:rFonts w:ascii="Arial" w:hAnsi="Arial" w:cs="Arial"/>
          <w:b/>
          <w:sz w:val="28"/>
        </w:rPr>
        <w:t>Kennewell</w:t>
      </w:r>
      <w:proofErr w:type="spellEnd"/>
      <w:r>
        <w:rPr>
          <w:rFonts w:ascii="Arial" w:hAnsi="Arial" w:cs="Arial"/>
          <w:b/>
          <w:sz w:val="28"/>
        </w:rPr>
        <w:t xml:space="preserve">, </w:t>
      </w:r>
      <w:proofErr w:type="spellStart"/>
      <w:r>
        <w:rPr>
          <w:rFonts w:ascii="Arial" w:hAnsi="Arial" w:cs="Arial"/>
          <w:b/>
          <w:sz w:val="28"/>
        </w:rPr>
        <w:t>Poudel</w:t>
      </w:r>
      <w:proofErr w:type="spellEnd"/>
      <w:r>
        <w:rPr>
          <w:rFonts w:ascii="Arial" w:hAnsi="Arial" w:cs="Arial"/>
          <w:b/>
          <w:sz w:val="28"/>
        </w:rPr>
        <w:t xml:space="preserve">, </w:t>
      </w:r>
      <w:proofErr w:type="spellStart"/>
      <w:proofErr w:type="gramStart"/>
      <w:r>
        <w:rPr>
          <w:rFonts w:ascii="Arial" w:hAnsi="Arial" w:cs="Arial"/>
          <w:b/>
          <w:sz w:val="28"/>
        </w:rPr>
        <w:t>Thapa</w:t>
      </w:r>
      <w:proofErr w:type="spellEnd"/>
      <w:proofErr w:type="gramEnd"/>
    </w:p>
    <w:p w:rsidR="00A419D8" w:rsidRPr="00805D43" w:rsidRDefault="00805D43" w:rsidP="00805D43">
      <w:pPr>
        <w:jc w:val="center"/>
        <w:rPr>
          <w:rFonts w:ascii="Arial" w:hAnsi="Arial" w:cs="Arial"/>
          <w:sz w:val="32"/>
          <w:szCs w:val="32"/>
        </w:rPr>
      </w:pPr>
      <w:r w:rsidRPr="00805D43">
        <w:rPr>
          <w:rFonts w:ascii="Arial" w:hAnsi="Arial" w:cs="Arial"/>
          <w:b/>
          <w:sz w:val="32"/>
          <w:szCs w:val="32"/>
        </w:rPr>
        <w:t>Contents</w:t>
      </w:r>
    </w:p>
    <w:p w:rsidR="00A419D8" w:rsidRDefault="00A419D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b/>
          <w:sz w:val="20"/>
        </w:rPr>
        <w:fldChar w:fldCharType="begin"/>
      </w:r>
      <w:r>
        <w:rPr>
          <w:rFonts w:cs="Arial"/>
          <w:b/>
          <w:sz w:val="20"/>
        </w:rPr>
        <w:instrText xml:space="preserve"> TOC \o "1-3" </w:instrText>
      </w:r>
      <w:r>
        <w:rPr>
          <w:rFonts w:cs="Arial"/>
          <w:b/>
          <w:sz w:val="20"/>
        </w:rPr>
        <w:fldChar w:fldCharType="separate"/>
      </w:r>
      <w:r w:rsidRPr="00DA764E">
        <w:rPr>
          <w:rFonts w:cs="Arial"/>
          <w:noProof/>
        </w:rPr>
        <w:t>BMT [Entity Relation]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_Toc445127129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2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_Toc445127130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2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_Toc445127131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3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Job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_Toc445127132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3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Mold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_Toc445127133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5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Piece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_Toc445127134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5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_Toc445127135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6</w:t>
      </w:r>
      <w:r>
        <w:rPr>
          <w:noProof/>
        </w:rPr>
        <w:fldChar w:fldCharType="end"/>
      </w:r>
    </w:p>
    <w:p w:rsidR="00A419D8" w:rsidRDefault="00A419D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764E">
        <w:rPr>
          <w:rFonts w:cs="Arial"/>
          <w:noProof/>
        </w:rPr>
        <w:t>Entity: Z-Bill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_Toc445127136 \h </w:instrText>
      </w:r>
      <w:r>
        <w:rPr>
          <w:noProof/>
        </w:rPr>
      </w:r>
      <w:r>
        <w:rPr>
          <w:noProof/>
        </w:rPr>
        <w:fldChar w:fldCharType="separate"/>
      </w:r>
      <w:r w:rsidR="00805D43">
        <w:rPr>
          <w:noProof/>
        </w:rPr>
        <w:t>7</w:t>
      </w:r>
      <w:r>
        <w:rPr>
          <w:noProof/>
        </w:rPr>
        <w:fldChar w:fldCharType="end"/>
      </w:r>
    </w:p>
    <w:p w:rsidR="00A419D8" w:rsidRPr="00A419D8" w:rsidRDefault="00A419D8" w:rsidP="00A419D8">
      <w:pPr>
        <w:pStyle w:val="Heading1"/>
        <w:spacing w:before="0" w:after="0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fldChar w:fldCharType="end"/>
      </w:r>
      <w:bookmarkStart w:id="0" w:name="_GoBack"/>
      <w:bookmarkEnd w:id="0"/>
      <w:r>
        <w:rPr>
          <w:rFonts w:cs="Arial"/>
          <w:b w:val="0"/>
          <w:sz w:val="20"/>
        </w:rPr>
        <w:br w:type="page"/>
      </w:r>
    </w:p>
    <w:p w:rsidR="00C929E1" w:rsidRDefault="00A419D8" w:rsidP="00A419D8">
      <w:pPr>
        <w:pStyle w:val="Heading1"/>
        <w:spacing w:before="120" w:after="120"/>
        <w:jc w:val="center"/>
        <w:rPr>
          <w:rFonts w:cs="Arial"/>
        </w:rPr>
      </w:pPr>
      <w:bookmarkStart w:id="1" w:name="_Toc445127129"/>
      <w:r w:rsidRPr="00A419D8">
        <w:rPr>
          <w:rFonts w:cs="Arial"/>
        </w:rPr>
        <w:lastRenderedPageBreak/>
        <w:t>BMT [Entity Relation]</w:t>
      </w:r>
      <w:bookmarkEnd w:id="1"/>
    </w:p>
    <w:p w:rsidR="00A419D8" w:rsidRDefault="00A419D8" w:rsidP="00A419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257550"/>
            <wp:effectExtent l="0" t="0" r="0" b="0"/>
            <wp:docPr id="1" name="Picture 1" descr="C:\Users\db194309\AppData\Local\Temp\rad76A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194309\AppData\Local\Temp\rad76ABF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2" w:name="_Toc445127130"/>
      <w:r w:rsidRPr="00A419D8">
        <w:rPr>
          <w:rFonts w:cs="Arial"/>
          <w:i w:val="0"/>
          <w:sz w:val="28"/>
        </w:rPr>
        <w:t>Entity: Customer</w:t>
      </w:r>
      <w:bookmarkEnd w:id="2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entity that is not </w:t>
      </w:r>
      <w:proofErr w:type="spellStart"/>
      <w:r>
        <w:rPr>
          <w:rFonts w:ascii="Arial" w:hAnsi="Arial" w:cs="Arial"/>
        </w:rPr>
        <w:t>employeed</w:t>
      </w:r>
      <w:proofErr w:type="spellEnd"/>
      <w:r>
        <w:rPr>
          <w:rFonts w:ascii="Arial" w:hAnsi="Arial" w:cs="Arial"/>
        </w:rPr>
        <w:t xml:space="preserve"> by the company, but is associated with it through a financial transaction.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Someone who is ordering a mold piece.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person that is ordering a piece from the company.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Customer_ID</w:t>
      </w:r>
      <w:proofErr w:type="spellEnd"/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Phone_Number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State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Company_Name</w:t>
      </w:r>
      <w:proofErr w:type="spell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city in which the customer lives.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Company_Name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name of the customer.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Customer_ID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This attribute is a primary key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ID that uniquely identifies a customer.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Phone_Number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customer's phone number.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State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state in which the customer lives.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Zip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code that uniquely identifies where a customer lives.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places order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lastRenderedPageBreak/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 Customer places order Many Z-Bill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customer places an order generating a Z-Bill.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3" w:name="_Toc445127131"/>
      <w:r w:rsidRPr="00A419D8">
        <w:rPr>
          <w:rFonts w:cs="Arial"/>
          <w:i w:val="0"/>
          <w:sz w:val="28"/>
        </w:rPr>
        <w:t>Entity: Employee</w:t>
      </w:r>
      <w:bookmarkEnd w:id="3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employee that may or may not have many different jobs within the company.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Someone </w:t>
      </w:r>
      <w:proofErr w:type="spellStart"/>
      <w:r>
        <w:rPr>
          <w:rFonts w:ascii="Arial" w:hAnsi="Arial" w:cs="Arial"/>
        </w:rPr>
        <w:t>employeed</w:t>
      </w:r>
      <w:proofErr w:type="spellEnd"/>
      <w:r>
        <w:rPr>
          <w:rFonts w:ascii="Arial" w:hAnsi="Arial" w:cs="Arial"/>
        </w:rPr>
        <w:t xml:space="preserve"> by the company which may be a CEO, truck driver, or receptionist.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individual </w:t>
      </w:r>
      <w:proofErr w:type="spellStart"/>
      <w:r>
        <w:rPr>
          <w:rFonts w:ascii="Arial" w:hAnsi="Arial" w:cs="Arial"/>
        </w:rPr>
        <w:t>employeed</w:t>
      </w:r>
      <w:proofErr w:type="spellEnd"/>
      <w:r>
        <w:rPr>
          <w:rFonts w:ascii="Arial" w:hAnsi="Arial" w:cs="Arial"/>
        </w:rPr>
        <w:t xml:space="preserve"> by the company that either processes and/or delivers an item.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Employee_ID</w:t>
      </w:r>
      <w:proofErr w:type="spellEnd"/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Employee_Name</w:t>
      </w:r>
      <w:proofErr w:type="spell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Employee_ID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This attribute is a primary key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Employee_Name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first and last name of the employee.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turned into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Many Z-Bill turned into Unknown Employee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Z-Bill is turned into an employee.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 on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 Employee works on Many Status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Description: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4" w:name="_Toc445127132"/>
      <w:r w:rsidRPr="00A419D8">
        <w:rPr>
          <w:rFonts w:cs="Arial"/>
          <w:i w:val="0"/>
          <w:sz w:val="28"/>
        </w:rPr>
        <w:t>Entity: Job Order</w:t>
      </w:r>
      <w:bookmarkEnd w:id="4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document that contains detailed information concerning a specific job.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a description of the job that the customer wants to be performed.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description about the work that is ordered by a customer.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Job_Number</w:t>
      </w:r>
      <w:proofErr w:type="spellEnd"/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lastRenderedPageBreak/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Purchase_Order_Number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Tire_Size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Mold_Size</w:t>
      </w:r>
      <w:proofErr w:type="spell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Details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details of the job being worked on.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numerical value that identifies expenses.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Job_Number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This attribute is a primary key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unique number that identifies a specific job order.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code identifying a specific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Purchase_Order_Number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identifies a purchase by a customer.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Tire_Size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tire.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given to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Many Piece is given to Only One "Job Order"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pieces are then given to an employee.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Many Z-Bill contains Only One "Job Order"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Z-Bill contains information about a Job Order.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worked on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Only One "Job Order" worked on Many Status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Description: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lastRenderedPageBreak/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5" w:name="_Toc445127133"/>
      <w:r w:rsidRPr="00A419D8">
        <w:rPr>
          <w:rFonts w:cs="Arial"/>
          <w:i w:val="0"/>
          <w:sz w:val="28"/>
        </w:rPr>
        <w:t>Entity: Mold</w:t>
      </w:r>
      <w:bookmarkEnd w:id="5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piece of equipment that is used to create different tire pieces depending on the size.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piece of equipment that is used to create the piece the customer wants.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mold that is used to create a tire piece.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Delivery_Ticket_Number</w:t>
      </w:r>
      <w:proofErr w:type="spell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Delivery_Ticket_Number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identifying a delivery ticket.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Location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location of the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code identifying a specific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This attribute is a primary key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 Mold has Many Piece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the mold is worked on, the team members record the Job #, Piece #, and what work was performed.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6" w:name="_Toc445127134"/>
      <w:r w:rsidRPr="00A419D8">
        <w:rPr>
          <w:rFonts w:cs="Arial"/>
          <w:i w:val="0"/>
          <w:sz w:val="28"/>
        </w:rPr>
        <w:t>Entity: Piece</w:t>
      </w:r>
      <w:bookmarkEnd w:id="6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item that an employee has ordered.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object created by the company that the customer is purchasing.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final product that is created for an employee.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lastRenderedPageBreak/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Mold_Code</w:t>
      </w:r>
      <w:proofErr w:type="spell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code identifying a specific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Mold_Size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size of the mold.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This attribute is a primary key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 that uniquely identify the Piece</w:t>
      </w:r>
      <w:proofErr w:type="gramStart"/>
      <w:r>
        <w:rPr>
          <w:rFonts w:ascii="Arial" w:hAnsi="Arial" w:cs="Arial"/>
        </w:rPr>
        <w:t>..</w:t>
      </w:r>
      <w:proofErr w:type="gram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 Mold has Many Piece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the mold is worked on, the team members record the Job #, Piece #, and what work was performed.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given to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Many Piece is given to Only One "Job Order"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pieces are then given to an employee.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many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Only One Piece has many </w:t>
      </w:r>
      <w:proofErr w:type="spellStart"/>
      <w:r>
        <w:rPr>
          <w:rFonts w:ascii="Arial" w:hAnsi="Arial" w:cs="Arial"/>
        </w:rPr>
        <w:t>Many</w:t>
      </w:r>
      <w:proofErr w:type="spellEnd"/>
      <w:r>
        <w:rPr>
          <w:rFonts w:ascii="Arial" w:hAnsi="Arial" w:cs="Arial"/>
        </w:rPr>
        <w:t xml:space="preserve"> Status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Description: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7" w:name="_Toc445127135"/>
      <w:r w:rsidRPr="00A419D8">
        <w:rPr>
          <w:rFonts w:cs="Arial"/>
          <w:i w:val="0"/>
          <w:sz w:val="28"/>
        </w:rPr>
        <w:t>Entity: Status</w:t>
      </w:r>
      <w:bookmarkEnd w:id="7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Describes the current position of the work.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a way to be able to view that status of a certain job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have a status of each process.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lastRenderedPageBreak/>
        <w:t xml:space="preserve"> </w:t>
      </w:r>
      <w:proofErr w:type="spellStart"/>
      <w:r>
        <w:rPr>
          <w:rFonts w:ascii="Arial" w:hAnsi="Arial" w:cs="Arial"/>
        </w:rPr>
        <w:t>Job_Number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Employee_ID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Employee_ID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 that uniquely identifies an employee.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Job_Number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unique number that identifies a specific job order.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has many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Only One Piece has many </w:t>
      </w:r>
      <w:proofErr w:type="spellStart"/>
      <w:r>
        <w:rPr>
          <w:rFonts w:ascii="Arial" w:hAnsi="Arial" w:cs="Arial"/>
        </w:rPr>
        <w:t>Many</w:t>
      </w:r>
      <w:proofErr w:type="spellEnd"/>
      <w:r>
        <w:rPr>
          <w:rFonts w:ascii="Arial" w:hAnsi="Arial" w:cs="Arial"/>
        </w:rPr>
        <w:t xml:space="preserve"> Status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Description: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worked on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Only One "Job Order" worked on Many Status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Description: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works on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 Employee works on Many Status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Description: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pStyle w:val="Heading2"/>
        <w:spacing w:before="0" w:after="0"/>
        <w:rPr>
          <w:rFonts w:cs="Arial"/>
          <w:i w:val="0"/>
          <w:sz w:val="28"/>
        </w:rPr>
      </w:pPr>
      <w:bookmarkStart w:id="8" w:name="_Toc445127136"/>
      <w:r w:rsidRPr="00A419D8">
        <w:rPr>
          <w:rFonts w:cs="Arial"/>
          <w:i w:val="0"/>
          <w:sz w:val="28"/>
        </w:rPr>
        <w:t>Entity: Z-Bill</w:t>
      </w:r>
      <w:bookmarkEnd w:id="8"/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order created by the customer detailing what item they need.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Comments: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reciept</w:t>
      </w:r>
      <w:proofErr w:type="spellEnd"/>
      <w:r>
        <w:rPr>
          <w:rFonts w:ascii="Arial" w:hAnsi="Arial" w:cs="Arial"/>
        </w:rPr>
        <w:t xml:space="preserve"> created by a customer, also </w:t>
      </w:r>
      <w:proofErr w:type="spellStart"/>
      <w:r>
        <w:rPr>
          <w:rFonts w:ascii="Arial" w:hAnsi="Arial" w:cs="Arial"/>
        </w:rPr>
        <w:t>refered</w:t>
      </w:r>
      <w:proofErr w:type="spellEnd"/>
      <w:r>
        <w:rPr>
          <w:rFonts w:ascii="Arial" w:hAnsi="Arial" w:cs="Arial"/>
        </w:rPr>
        <w:t xml:space="preserve"> to as a delivery bill.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Purpose: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Displays the details that is needed by the customer.</w:t>
      </w:r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Primary Keys: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Non-Key Attributes: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Purchase_Order_Number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Delivery_Note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lastRenderedPageBreak/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date that the job was ordered by the customer.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Delivery_Note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 the information about the customer, places, and items.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numerical value that identifies expenses.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Piece_Number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identifier that uniquely identifies a piece.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Purchase_Order_Number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number that identifies a purchase by a customer.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description of the services to be done.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Attribute:</w:t>
      </w:r>
      <w:r w:rsidRPr="00A419D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Tic_Code</w:t>
      </w:r>
      <w:proofErr w:type="spellEnd"/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This attribute is a primary key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5 digit combination of numbers and alphabetical characters that uniquely identify the Z-Bill.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places order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Unknown Customer places order Many Z-Bill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customer places an order generating a Z-Bill.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contains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Many Z-Bill contains Only One "Job Order"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Z-Bill contains information about a Job Order.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72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Relationship line: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turned into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Cardinality: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Many Z-Bill turned into Unknown Employee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Identifying:</w:t>
      </w:r>
    </w:p>
    <w:p w:rsidR="00A419D8" w:rsidRDefault="00A419D8" w:rsidP="00A419D8">
      <w:pPr>
        <w:ind w:left="1440" w:hanging="720"/>
        <w:rPr>
          <w:rFonts w:ascii="Arial" w:hAnsi="Arial" w:cs="Arial"/>
        </w:rPr>
      </w:pPr>
      <w:r w:rsidRPr="00A419D8">
        <w:rPr>
          <w:rFonts w:ascii="Arial" w:hAnsi="Arial" w:cs="Arial"/>
          <w:b/>
          <w:sz w:val="24"/>
        </w:rPr>
        <w:t>Description:</w:t>
      </w:r>
      <w:r w:rsidRPr="00A419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Z-Bill is turned into an employee.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Parent Delete: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Insert: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  <w:r w:rsidRPr="00A419D8">
        <w:rPr>
          <w:rFonts w:ascii="Arial" w:hAnsi="Arial" w:cs="Arial"/>
          <w:b/>
          <w:sz w:val="24"/>
        </w:rPr>
        <w:t>Child Update:</w:t>
      </w: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p w:rsidR="00A419D8" w:rsidRPr="00A419D8" w:rsidRDefault="00A419D8" w:rsidP="00A419D8">
      <w:pPr>
        <w:ind w:left="1440" w:hanging="720"/>
        <w:rPr>
          <w:rFonts w:ascii="Arial" w:hAnsi="Arial" w:cs="Arial"/>
          <w:b/>
          <w:sz w:val="24"/>
        </w:rPr>
      </w:pPr>
    </w:p>
    <w:sectPr w:rsidR="00A419D8" w:rsidRPr="00A419D8" w:rsidSect="00A419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165" w:rsidRDefault="003D6165">
      <w:r>
        <w:separator/>
      </w:r>
    </w:p>
  </w:endnote>
  <w:endnote w:type="continuationSeparator" w:id="0">
    <w:p w:rsidR="003D6165" w:rsidRDefault="003D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 w:rsidP="00A419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051E" w:rsidRDefault="00B10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 w:rsidP="00A419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D43">
      <w:rPr>
        <w:rStyle w:val="PageNumber"/>
        <w:noProof/>
      </w:rPr>
      <w:t>8</w:t>
    </w:r>
    <w:r>
      <w:rPr>
        <w:rStyle w:val="PageNumber"/>
      </w:rPr>
      <w:fldChar w:fldCharType="end"/>
    </w:r>
  </w:p>
  <w:p w:rsidR="00B1051E" w:rsidRDefault="00B10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165" w:rsidRDefault="003D6165">
      <w:r>
        <w:separator/>
      </w:r>
    </w:p>
  </w:footnote>
  <w:footnote w:type="continuationSeparator" w:id="0">
    <w:p w:rsidR="003D6165" w:rsidRDefault="003D6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51E" w:rsidRDefault="00B10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D8"/>
    <w:rsid w:val="00001F34"/>
    <w:rsid w:val="00031039"/>
    <w:rsid w:val="0004497E"/>
    <w:rsid w:val="00055F34"/>
    <w:rsid w:val="00067883"/>
    <w:rsid w:val="0007101E"/>
    <w:rsid w:val="00085817"/>
    <w:rsid w:val="0009441B"/>
    <w:rsid w:val="00097805"/>
    <w:rsid w:val="000A0A79"/>
    <w:rsid w:val="000A5C41"/>
    <w:rsid w:val="000D7F94"/>
    <w:rsid w:val="00146EC7"/>
    <w:rsid w:val="00172C7E"/>
    <w:rsid w:val="001A2589"/>
    <w:rsid w:val="0021283F"/>
    <w:rsid w:val="00244E3C"/>
    <w:rsid w:val="002C1481"/>
    <w:rsid w:val="002E45B2"/>
    <w:rsid w:val="002E5471"/>
    <w:rsid w:val="003067B6"/>
    <w:rsid w:val="00332958"/>
    <w:rsid w:val="00351BC2"/>
    <w:rsid w:val="003A5238"/>
    <w:rsid w:val="003B0328"/>
    <w:rsid w:val="003B0AB4"/>
    <w:rsid w:val="003B6388"/>
    <w:rsid w:val="003D521A"/>
    <w:rsid w:val="003D6165"/>
    <w:rsid w:val="003E3339"/>
    <w:rsid w:val="0040119B"/>
    <w:rsid w:val="00402A6D"/>
    <w:rsid w:val="0044740F"/>
    <w:rsid w:val="004564B7"/>
    <w:rsid w:val="0046420C"/>
    <w:rsid w:val="004653B2"/>
    <w:rsid w:val="0047114C"/>
    <w:rsid w:val="00486F67"/>
    <w:rsid w:val="00493C65"/>
    <w:rsid w:val="00495C2D"/>
    <w:rsid w:val="004B5A15"/>
    <w:rsid w:val="004D08FD"/>
    <w:rsid w:val="005612AB"/>
    <w:rsid w:val="005B060C"/>
    <w:rsid w:val="005C43C8"/>
    <w:rsid w:val="005D0EA2"/>
    <w:rsid w:val="005F2769"/>
    <w:rsid w:val="006248BB"/>
    <w:rsid w:val="00630A4F"/>
    <w:rsid w:val="00640DF7"/>
    <w:rsid w:val="00660709"/>
    <w:rsid w:val="00664FA1"/>
    <w:rsid w:val="00672F1F"/>
    <w:rsid w:val="00696975"/>
    <w:rsid w:val="006D0EAB"/>
    <w:rsid w:val="006D229B"/>
    <w:rsid w:val="006E1385"/>
    <w:rsid w:val="006E618B"/>
    <w:rsid w:val="006F2D49"/>
    <w:rsid w:val="0076683F"/>
    <w:rsid w:val="00772830"/>
    <w:rsid w:val="007857A2"/>
    <w:rsid w:val="007D48B0"/>
    <w:rsid w:val="007E64C5"/>
    <w:rsid w:val="00801C14"/>
    <w:rsid w:val="00805D43"/>
    <w:rsid w:val="008449E3"/>
    <w:rsid w:val="008668A7"/>
    <w:rsid w:val="00892555"/>
    <w:rsid w:val="008B5651"/>
    <w:rsid w:val="00904120"/>
    <w:rsid w:val="00913EBD"/>
    <w:rsid w:val="00955747"/>
    <w:rsid w:val="009731D4"/>
    <w:rsid w:val="00977DEF"/>
    <w:rsid w:val="009B770B"/>
    <w:rsid w:val="009F72C2"/>
    <w:rsid w:val="00A079C8"/>
    <w:rsid w:val="00A32A23"/>
    <w:rsid w:val="00A3363F"/>
    <w:rsid w:val="00A419D8"/>
    <w:rsid w:val="00A42332"/>
    <w:rsid w:val="00A638D1"/>
    <w:rsid w:val="00A81B18"/>
    <w:rsid w:val="00A86CB5"/>
    <w:rsid w:val="00A97D4D"/>
    <w:rsid w:val="00AF2E33"/>
    <w:rsid w:val="00B1051E"/>
    <w:rsid w:val="00B25D1D"/>
    <w:rsid w:val="00B66F7C"/>
    <w:rsid w:val="00B95B18"/>
    <w:rsid w:val="00BA0DF2"/>
    <w:rsid w:val="00BB09BF"/>
    <w:rsid w:val="00BC19DA"/>
    <w:rsid w:val="00BC3C37"/>
    <w:rsid w:val="00BD759D"/>
    <w:rsid w:val="00BD79CD"/>
    <w:rsid w:val="00BF76FD"/>
    <w:rsid w:val="00C31239"/>
    <w:rsid w:val="00C4569F"/>
    <w:rsid w:val="00C660E7"/>
    <w:rsid w:val="00C929E1"/>
    <w:rsid w:val="00CA464D"/>
    <w:rsid w:val="00CB33A8"/>
    <w:rsid w:val="00CD3B58"/>
    <w:rsid w:val="00CF203A"/>
    <w:rsid w:val="00D03487"/>
    <w:rsid w:val="00D3206F"/>
    <w:rsid w:val="00D334C8"/>
    <w:rsid w:val="00D372F3"/>
    <w:rsid w:val="00D37AEF"/>
    <w:rsid w:val="00D52B17"/>
    <w:rsid w:val="00D72396"/>
    <w:rsid w:val="00D72564"/>
    <w:rsid w:val="00DB2C39"/>
    <w:rsid w:val="00DC18DC"/>
    <w:rsid w:val="00DC49D9"/>
    <w:rsid w:val="00E3753E"/>
    <w:rsid w:val="00EA7A48"/>
    <w:rsid w:val="00ED465E"/>
    <w:rsid w:val="00EE3583"/>
    <w:rsid w:val="00F21044"/>
    <w:rsid w:val="00F26CE1"/>
    <w:rsid w:val="00F4639F"/>
    <w:rsid w:val="00F56B66"/>
    <w:rsid w:val="00F73095"/>
    <w:rsid w:val="00F90592"/>
    <w:rsid w:val="00F97B19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E6DC-9BD8-4F3E-A9F7-914248C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D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BM\Rational\System%20Architect%20Suite\System%20Architect\Templates\SALOGMOD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SALOGMOD9.DOT</Template>
  <TotalTime>9</TotalTime>
  <Pages>8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Don E Brogdan</cp:lastModifiedBy>
  <cp:revision>2</cp:revision>
  <cp:lastPrinted>2016-03-07T21:26:00Z</cp:lastPrinted>
  <dcterms:created xsi:type="dcterms:W3CDTF">2016-03-07T21:15:00Z</dcterms:created>
  <dcterms:modified xsi:type="dcterms:W3CDTF">2016-03-07T21:26:00Z</dcterms:modified>
</cp:coreProperties>
</file>