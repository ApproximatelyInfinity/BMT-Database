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01" w:rsidRDefault="00A11801" w:rsidP="00A11801">
      <w:pPr>
        <w:pStyle w:val="TOC1"/>
        <w:tabs>
          <w:tab w:val="right" w:leader="dot" w:pos="9350"/>
        </w:tabs>
        <w:spacing w:before="120"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Conceptual Data Modeling – Diagram Report</w:t>
      </w:r>
    </w:p>
    <w:p w:rsidR="00A11801" w:rsidRDefault="00A11801" w:rsidP="00A1180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Group #: 4: Brogdon, Kennewell, Poudel, Thapa</w:t>
      </w:r>
    </w:p>
    <w:p w:rsidR="00A11801" w:rsidRPr="00A11801" w:rsidRDefault="00A11801" w:rsidP="00A11801">
      <w:bookmarkStart w:id="0" w:name="_GoBack"/>
      <w:bookmarkEnd w:id="0"/>
    </w:p>
    <w:p w:rsidR="00A11801" w:rsidRDefault="00A11801" w:rsidP="00A11801">
      <w:pPr>
        <w:pStyle w:val="TOC1"/>
        <w:tabs>
          <w:tab w:val="right" w:leader="dot" w:pos="9350"/>
        </w:tabs>
        <w:spacing w:before="120" w:after="120"/>
        <w:jc w:val="center"/>
        <w:rPr>
          <w:rFonts w:ascii="Arial" w:hAnsi="Arial" w:cs="Arial"/>
          <w:b/>
        </w:rPr>
      </w:pPr>
      <w:r w:rsidRPr="00A11801">
        <w:rPr>
          <w:rFonts w:ascii="Arial" w:hAnsi="Arial" w:cs="Arial"/>
          <w:b/>
        </w:rPr>
        <w:t>Contents</w:t>
      </w:r>
    </w:p>
    <w:p w:rsidR="00A11801" w:rsidRPr="00A11801" w:rsidRDefault="00A11801" w:rsidP="00A11801">
      <w:pPr>
        <w:rPr>
          <w:rFonts w:ascii="Arial" w:hAnsi="Arial" w:cs="Arial"/>
        </w:rPr>
      </w:pPr>
    </w:p>
    <w:p w:rsidR="00A11801" w:rsidRDefault="00A118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b/>
          <w:sz w:val="20"/>
        </w:rPr>
        <w:fldChar w:fldCharType="begin"/>
      </w:r>
      <w:r>
        <w:rPr>
          <w:rFonts w:cs="Arial"/>
          <w:b/>
          <w:sz w:val="20"/>
        </w:rPr>
        <w:instrText xml:space="preserve"> TOC \o "1-3" </w:instrText>
      </w:r>
      <w:r>
        <w:rPr>
          <w:rFonts w:cs="Arial"/>
          <w:b/>
          <w:sz w:val="20"/>
        </w:rPr>
        <w:fldChar w:fldCharType="separate"/>
      </w:r>
      <w:r w:rsidRPr="00D30839">
        <w:rPr>
          <w:rFonts w:cs="Arial"/>
          <w:noProof/>
        </w:rPr>
        <w:t>BMT [Entity Relation]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11801" w:rsidRDefault="00A118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30839">
        <w:rPr>
          <w:rFonts w:cs="Arial"/>
          <w:noProof/>
        </w:rPr>
        <w:t>Entity: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11801" w:rsidRDefault="00A118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30839">
        <w:rPr>
          <w:rFonts w:cs="Arial"/>
          <w:noProof/>
        </w:rPr>
        <w:t>Entity: Employee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1801" w:rsidRDefault="00A118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30839">
        <w:rPr>
          <w:rFonts w:cs="Arial"/>
          <w:noProof/>
        </w:rPr>
        <w:t>Entity: Job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1801" w:rsidRDefault="00A118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30839">
        <w:rPr>
          <w:rFonts w:cs="Arial"/>
          <w:noProof/>
        </w:rPr>
        <w:t>Entity: Mold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1801" w:rsidRDefault="00A118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30839">
        <w:rPr>
          <w:rFonts w:cs="Arial"/>
          <w:noProof/>
        </w:rPr>
        <w:t>Entity: Piece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1801" w:rsidRDefault="00A118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30839">
        <w:rPr>
          <w:rFonts w:cs="Arial"/>
          <w:noProof/>
        </w:rPr>
        <w:t>Entity: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1801" w:rsidRDefault="00A118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30839">
        <w:rPr>
          <w:rFonts w:cs="Arial"/>
          <w:noProof/>
        </w:rPr>
        <w:t>Entity: Z-Bill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1801" w:rsidRPr="00A11801" w:rsidRDefault="00A11801" w:rsidP="00A11801">
      <w:pPr>
        <w:pStyle w:val="Heading1"/>
        <w:spacing w:before="0" w:after="0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fldChar w:fldCharType="end"/>
      </w:r>
      <w:r>
        <w:rPr>
          <w:rFonts w:cs="Arial"/>
          <w:b w:val="0"/>
          <w:sz w:val="20"/>
        </w:rPr>
        <w:br w:type="page"/>
      </w:r>
    </w:p>
    <w:p w:rsidR="00C929E1" w:rsidRDefault="00A11801" w:rsidP="00A11801">
      <w:pPr>
        <w:pStyle w:val="Heading1"/>
        <w:spacing w:before="120" w:after="120"/>
        <w:jc w:val="center"/>
        <w:rPr>
          <w:rFonts w:cs="Arial"/>
        </w:rPr>
      </w:pPr>
      <w:bookmarkStart w:id="1" w:name="_Toc448150406"/>
      <w:r w:rsidRPr="00A11801">
        <w:rPr>
          <w:rFonts w:cs="Arial"/>
        </w:rPr>
        <w:t>BMT [Entity Relation]</w:t>
      </w:r>
      <w:bookmarkEnd w:id="1"/>
    </w:p>
    <w:p w:rsidR="00A11801" w:rsidRDefault="00A11801" w:rsidP="00A1180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343275"/>
            <wp:effectExtent l="0" t="0" r="0" b="0"/>
            <wp:docPr id="2" name="Picture 1" descr="C:\Users\mk932275\AppData\Local\Temp\radBD4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932275\AppData\Local\Temp\radBD46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01" w:rsidRDefault="00A11801" w:rsidP="00A11801">
      <w:pPr>
        <w:pStyle w:val="Heading2"/>
        <w:spacing w:before="0" w:after="0"/>
        <w:rPr>
          <w:rFonts w:cs="Arial"/>
          <w:i w:val="0"/>
          <w:sz w:val="28"/>
        </w:rPr>
      </w:pPr>
      <w:bookmarkStart w:id="2" w:name="_Toc448150407"/>
      <w:r w:rsidRPr="00A11801">
        <w:rPr>
          <w:rFonts w:cs="Arial"/>
          <w:i w:val="0"/>
          <w:sz w:val="28"/>
        </w:rPr>
        <w:t>Entity: Customer</w:t>
      </w:r>
      <w:bookmarkEnd w:id="2"/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entity that is not employeed by the company, but is associated with it through a financial transaction.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Comments: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Someone who is ordering a mold piece.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Purpose: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person that is ordering a piece from the company.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Normalize: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Primary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Foreign Keys: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Non-Key Attributes: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Phone_Number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City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Zip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Company_Name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City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city in which the customer lives.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Company_Name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name of the customer.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Phone_Number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customer's phone number.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state in which the customer lives.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lastRenderedPageBreak/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Zip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code that uniquely identifies where a customer lives.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places order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Customer places order Zero, One or Many Z-Bill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Default="00A11801" w:rsidP="00A11801">
      <w:pPr>
        <w:pStyle w:val="Heading2"/>
        <w:spacing w:before="0" w:after="0"/>
        <w:rPr>
          <w:rFonts w:cs="Arial"/>
          <w:i w:val="0"/>
          <w:sz w:val="28"/>
        </w:rPr>
      </w:pPr>
      <w:bookmarkStart w:id="3" w:name="_Toc448150408"/>
      <w:r w:rsidRPr="00A11801">
        <w:rPr>
          <w:rFonts w:cs="Arial"/>
          <w:i w:val="0"/>
          <w:sz w:val="28"/>
        </w:rPr>
        <w:t>Entity: Employee</w:t>
      </w:r>
      <w:bookmarkEnd w:id="3"/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employee that may or may not have many different jobs within the company.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Comments: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Someone employeed by the company which may be a CEO, truck driver, or receptionist.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Purpose: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individual employeed by the company that either processes and/or delivers an item.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Normalize: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Primary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Foreign Keys: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Non-Key Attributes: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Employee_Name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Employee_Name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first and last name of the employee.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 on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works on Zero, One or Many Status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turned into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turned into Zero, One or Many Z-Bill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lastRenderedPageBreak/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FK Primary Key Name: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Physical 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</w:p>
    <w:p w:rsidR="00A11801" w:rsidRDefault="00A11801" w:rsidP="00A11801">
      <w:pPr>
        <w:pStyle w:val="Heading2"/>
        <w:spacing w:before="0" w:after="0"/>
        <w:rPr>
          <w:rFonts w:cs="Arial"/>
          <w:i w:val="0"/>
          <w:sz w:val="28"/>
        </w:rPr>
      </w:pPr>
      <w:bookmarkStart w:id="4" w:name="_Toc448150409"/>
      <w:r w:rsidRPr="00A11801">
        <w:rPr>
          <w:rFonts w:cs="Arial"/>
          <w:i w:val="0"/>
          <w:sz w:val="28"/>
        </w:rPr>
        <w:t>Entity: Job Order</w:t>
      </w:r>
      <w:bookmarkEnd w:id="4"/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document that contains detailed information concerning a specific job.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Comments: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a description of the job that the customer wants to be performed.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Purpose: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description about the work that is ordered by a customer.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Normalize: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Primary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Foreign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Non-Key Attributes: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Details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Tire_Size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Location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Ticket_Date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Details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details of the job being worked on.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unique number that identifies a specific job order.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Location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location of where the piece is at.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Ticket_Date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start and end date of the work.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Tire_Size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tire.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uniquely identifies the Z-Bill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lastRenderedPageBreak/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Z-Bill contains Zero, One or Many "Job Order"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worked on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"Job Order" worked on Zero, One or Many Status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FK Primary Key Name: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Physical 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</w:p>
    <w:p w:rsidR="00A11801" w:rsidRDefault="00A11801" w:rsidP="00A11801">
      <w:pPr>
        <w:pStyle w:val="Heading2"/>
        <w:spacing w:before="0" w:after="0"/>
        <w:rPr>
          <w:rFonts w:cs="Arial"/>
          <w:i w:val="0"/>
          <w:sz w:val="28"/>
        </w:rPr>
      </w:pPr>
      <w:bookmarkStart w:id="5" w:name="_Toc448150410"/>
      <w:r w:rsidRPr="00A11801">
        <w:rPr>
          <w:rFonts w:cs="Arial"/>
          <w:i w:val="0"/>
          <w:sz w:val="28"/>
        </w:rPr>
        <w:t>Entity: Mold</w:t>
      </w:r>
      <w:bookmarkEnd w:id="5"/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piece of equipment that is used to create different tire pieces depending on the size.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Comments: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piece of equipment that is used to create the piece the customer wants.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Purpose: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mold that is used to create a tire piece.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Normalize: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Primary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Foreign Keys: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Non-Key Attributes: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Delivery_Ticket_Number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Delivery_Ticket_Number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identifying a delivery ticket.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Mold contains Zero, One or Many Piece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lastRenderedPageBreak/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FK Primary Key Name: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Physical 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</w:p>
    <w:p w:rsidR="00A11801" w:rsidRDefault="00A11801" w:rsidP="00A11801">
      <w:pPr>
        <w:pStyle w:val="Heading2"/>
        <w:spacing w:before="0" w:after="0"/>
        <w:rPr>
          <w:rFonts w:cs="Arial"/>
          <w:i w:val="0"/>
          <w:sz w:val="28"/>
        </w:rPr>
      </w:pPr>
      <w:bookmarkStart w:id="6" w:name="_Toc448150411"/>
      <w:r w:rsidRPr="00A11801">
        <w:rPr>
          <w:rFonts w:cs="Arial"/>
          <w:i w:val="0"/>
          <w:sz w:val="28"/>
        </w:rPr>
        <w:t>Entity: Piece</w:t>
      </w:r>
      <w:bookmarkEnd w:id="6"/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item that an employee has ordered.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Comments: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object created by the company that the customer is purchasing.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Purpose: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final product that is created for an employee.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Normalize: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Primary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Foreign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Non-Key Attributes: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Mold_Size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Mold_Code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Mold_Code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code identifying a specific mold.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Mold_Size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mold.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 that uniquely identify the Piece..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Mold contains Zero, One or Many Piece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FK Primary Key Name: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Physical Role Name: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many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Piece has many Zero, One or Many Status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lastRenderedPageBreak/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Default="00A11801" w:rsidP="00A11801">
      <w:pPr>
        <w:pStyle w:val="Heading2"/>
        <w:spacing w:before="0" w:after="0"/>
        <w:rPr>
          <w:rFonts w:cs="Arial"/>
          <w:i w:val="0"/>
          <w:sz w:val="28"/>
        </w:rPr>
      </w:pPr>
      <w:bookmarkStart w:id="7" w:name="_Toc448150412"/>
      <w:r w:rsidRPr="00A11801">
        <w:rPr>
          <w:rFonts w:cs="Arial"/>
          <w:i w:val="0"/>
          <w:sz w:val="28"/>
        </w:rPr>
        <w:t>Entity: Status</w:t>
      </w:r>
      <w:bookmarkEnd w:id="7"/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Describes the current position of the work.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Comments: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a way to be able to view that status of a certain job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Purpose: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have a status of each process.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Normalize: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Primary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Foreign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Non-Key Attributes: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Beginning_Date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End_Date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Ticket_Number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Beginning_Date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displays the beginning date of the work.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End_Date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displays the end date of the work.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unique number that identifies a specific job order.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lastRenderedPageBreak/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Ticket_Number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uniquely identifies the Z-Bill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many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Piece has many Zero, One or Many Status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worked on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"Job Order" worked on Zero, One or Many Status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FK Primary Key Name: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Physical Role Name: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 on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works on Zero, One or Many Status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Default="00A11801" w:rsidP="00A11801">
      <w:pPr>
        <w:pStyle w:val="Heading2"/>
        <w:spacing w:before="0" w:after="0"/>
        <w:rPr>
          <w:rFonts w:cs="Arial"/>
          <w:i w:val="0"/>
          <w:sz w:val="28"/>
        </w:rPr>
      </w:pPr>
      <w:bookmarkStart w:id="8" w:name="_Toc448150413"/>
      <w:r w:rsidRPr="00A11801">
        <w:rPr>
          <w:rFonts w:cs="Arial"/>
          <w:i w:val="0"/>
          <w:sz w:val="28"/>
        </w:rPr>
        <w:lastRenderedPageBreak/>
        <w:t>Entity: Z-Bill</w:t>
      </w:r>
      <w:bookmarkEnd w:id="8"/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order created by the customer detailing what item they need.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Comments: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reciept created by a customer, also refered to as a delivery bill.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Purpose: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Displays the details that is needed by the customer.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Normalize: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Primary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Foreign Keys: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Non-Key Attributes: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Purchase_Order_Number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Delivery_Note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date that the job was ordered by the customer.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Delivery_Note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 the information about the customer, places, and items.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foreign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numerical value that identifies expenses.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Purchase_Order_Number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identifies a purchase by a customer.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description of the services to be done.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Attribute: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Z-Bill_Number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This attribute is a primary key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Description: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uniquely identifies the Z-Bill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turned into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turned into Zero, One or Many Z-Bill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lastRenderedPageBreak/>
        <w:t>FK Primary Key Name: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Role Name:</w:t>
      </w:r>
    </w:p>
    <w:p w:rsidR="00A11801" w:rsidRDefault="00A11801" w:rsidP="00A11801">
      <w:pPr>
        <w:ind w:left="216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Physical Role Name: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places order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Customer places order Zero, One or Many Z-Bill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72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Relationship line: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Cardinality: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Z-Bill contains Zero, One or Many "Job Order"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Identifying: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Description: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Parent Delete: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Insert: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Child Update: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A11801" w:rsidRDefault="00A11801" w:rsidP="00A11801">
      <w:pPr>
        <w:ind w:left="1440" w:hanging="720"/>
        <w:rPr>
          <w:rFonts w:ascii="Arial" w:hAnsi="Arial" w:cs="Arial"/>
          <w:b/>
          <w:sz w:val="24"/>
        </w:rPr>
      </w:pPr>
      <w:r w:rsidRPr="00A11801">
        <w:rPr>
          <w:rFonts w:ascii="Arial" w:hAnsi="Arial" w:cs="Arial"/>
          <w:b/>
          <w:sz w:val="24"/>
        </w:rPr>
        <w:t>FK Constraint Name: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  <w:r w:rsidRPr="00A11801">
        <w:rPr>
          <w:rFonts w:ascii="Arial" w:hAnsi="Arial" w:cs="Arial"/>
          <w:b/>
          <w:sz w:val="24"/>
        </w:rPr>
        <w:t>Foreign Keys and Roles:</w:t>
      </w:r>
      <w:r w:rsidRPr="00A11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Default="00A11801" w:rsidP="00A11801">
      <w:pPr>
        <w:ind w:left="1440" w:hanging="720"/>
        <w:rPr>
          <w:rFonts w:ascii="Arial" w:hAnsi="Arial" w:cs="Arial"/>
        </w:rPr>
      </w:pPr>
    </w:p>
    <w:p w:rsidR="00A11801" w:rsidRPr="00A11801" w:rsidRDefault="00A11801" w:rsidP="00A11801">
      <w:pPr>
        <w:ind w:left="720" w:hanging="720"/>
        <w:rPr>
          <w:rFonts w:ascii="Arial" w:hAnsi="Arial" w:cs="Arial"/>
        </w:rPr>
      </w:pPr>
      <w:r w:rsidRPr="00C60076">
        <w:rPr>
          <w:noProof/>
        </w:rPr>
        <w:drawing>
          <wp:inline distT="0" distB="0" distL="0" distR="0">
            <wp:extent cx="5943600" cy="3848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801" w:rsidRPr="00A11801" w:rsidSect="00A118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792" w:rsidRDefault="00412792">
      <w:r>
        <w:separator/>
      </w:r>
    </w:p>
  </w:endnote>
  <w:endnote w:type="continuationSeparator" w:id="0">
    <w:p w:rsidR="00412792" w:rsidRDefault="0041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 w:rsidP="00A118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051E" w:rsidRDefault="00B10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 w:rsidP="00A118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1801">
      <w:rPr>
        <w:rStyle w:val="PageNumber"/>
        <w:noProof/>
      </w:rPr>
      <w:t>1</w:t>
    </w:r>
    <w:r>
      <w:rPr>
        <w:rStyle w:val="PageNumber"/>
      </w:rPr>
      <w:fldChar w:fldCharType="end"/>
    </w:r>
  </w:p>
  <w:p w:rsidR="00B1051E" w:rsidRDefault="00B10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792" w:rsidRDefault="00412792">
      <w:r>
        <w:separator/>
      </w:r>
    </w:p>
  </w:footnote>
  <w:footnote w:type="continuationSeparator" w:id="0">
    <w:p w:rsidR="00412792" w:rsidRDefault="00412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01"/>
    <w:rsid w:val="00001F34"/>
    <w:rsid w:val="00031039"/>
    <w:rsid w:val="0004497E"/>
    <w:rsid w:val="00055F34"/>
    <w:rsid w:val="00067883"/>
    <w:rsid w:val="0007101E"/>
    <w:rsid w:val="00085817"/>
    <w:rsid w:val="0009441B"/>
    <w:rsid w:val="00097805"/>
    <w:rsid w:val="000A0A79"/>
    <w:rsid w:val="000A5C41"/>
    <w:rsid w:val="000D7F94"/>
    <w:rsid w:val="00146EC7"/>
    <w:rsid w:val="00172C7E"/>
    <w:rsid w:val="001A2589"/>
    <w:rsid w:val="0021283F"/>
    <w:rsid w:val="00244E3C"/>
    <w:rsid w:val="002C1481"/>
    <w:rsid w:val="002E45B2"/>
    <w:rsid w:val="002E5471"/>
    <w:rsid w:val="003067B6"/>
    <w:rsid w:val="00332958"/>
    <w:rsid w:val="00351BC2"/>
    <w:rsid w:val="003A5238"/>
    <w:rsid w:val="003B0328"/>
    <w:rsid w:val="003B0AB4"/>
    <w:rsid w:val="003B6388"/>
    <w:rsid w:val="003D521A"/>
    <w:rsid w:val="003E3339"/>
    <w:rsid w:val="0040119B"/>
    <w:rsid w:val="00402A6D"/>
    <w:rsid w:val="00412792"/>
    <w:rsid w:val="0044740F"/>
    <w:rsid w:val="004564B7"/>
    <w:rsid w:val="0046420C"/>
    <w:rsid w:val="004653B2"/>
    <w:rsid w:val="0047114C"/>
    <w:rsid w:val="00486F67"/>
    <w:rsid w:val="00493C65"/>
    <w:rsid w:val="00495C2D"/>
    <w:rsid w:val="004B5A15"/>
    <w:rsid w:val="004D08FD"/>
    <w:rsid w:val="005612AB"/>
    <w:rsid w:val="005B060C"/>
    <w:rsid w:val="005C43C8"/>
    <w:rsid w:val="005D0EA2"/>
    <w:rsid w:val="005F2769"/>
    <w:rsid w:val="006248BB"/>
    <w:rsid w:val="00630A4F"/>
    <w:rsid w:val="00640DF7"/>
    <w:rsid w:val="00660709"/>
    <w:rsid w:val="00664FA1"/>
    <w:rsid w:val="00672F1F"/>
    <w:rsid w:val="00696975"/>
    <w:rsid w:val="006D0EAB"/>
    <w:rsid w:val="006D229B"/>
    <w:rsid w:val="006E1385"/>
    <w:rsid w:val="006E618B"/>
    <w:rsid w:val="006F2D49"/>
    <w:rsid w:val="0076683F"/>
    <w:rsid w:val="00772830"/>
    <w:rsid w:val="007857A2"/>
    <w:rsid w:val="007D48B0"/>
    <w:rsid w:val="007E64C5"/>
    <w:rsid w:val="00801C14"/>
    <w:rsid w:val="008449E3"/>
    <w:rsid w:val="008668A7"/>
    <w:rsid w:val="00892555"/>
    <w:rsid w:val="008B5651"/>
    <w:rsid w:val="00904120"/>
    <w:rsid w:val="00913EBD"/>
    <w:rsid w:val="00955747"/>
    <w:rsid w:val="009731D4"/>
    <w:rsid w:val="00977DEF"/>
    <w:rsid w:val="009B770B"/>
    <w:rsid w:val="009F72C2"/>
    <w:rsid w:val="00A079C8"/>
    <w:rsid w:val="00A11801"/>
    <w:rsid w:val="00A32A23"/>
    <w:rsid w:val="00A3363F"/>
    <w:rsid w:val="00A42332"/>
    <w:rsid w:val="00A638D1"/>
    <w:rsid w:val="00A81B18"/>
    <w:rsid w:val="00A86CB5"/>
    <w:rsid w:val="00A97D4D"/>
    <w:rsid w:val="00AF2E33"/>
    <w:rsid w:val="00B1051E"/>
    <w:rsid w:val="00B25D1D"/>
    <w:rsid w:val="00B66F7C"/>
    <w:rsid w:val="00B95B18"/>
    <w:rsid w:val="00BB09BF"/>
    <w:rsid w:val="00BC19DA"/>
    <w:rsid w:val="00BC3C37"/>
    <w:rsid w:val="00BD759D"/>
    <w:rsid w:val="00BD79CD"/>
    <w:rsid w:val="00BF76FD"/>
    <w:rsid w:val="00C31239"/>
    <w:rsid w:val="00C4569F"/>
    <w:rsid w:val="00C660E7"/>
    <w:rsid w:val="00C929E1"/>
    <w:rsid w:val="00CA464D"/>
    <w:rsid w:val="00CB33A8"/>
    <w:rsid w:val="00CD3B58"/>
    <w:rsid w:val="00CF203A"/>
    <w:rsid w:val="00D03487"/>
    <w:rsid w:val="00D3206F"/>
    <w:rsid w:val="00D334C8"/>
    <w:rsid w:val="00D372F3"/>
    <w:rsid w:val="00D37AEF"/>
    <w:rsid w:val="00D52B17"/>
    <w:rsid w:val="00D72396"/>
    <w:rsid w:val="00D72564"/>
    <w:rsid w:val="00DB2C39"/>
    <w:rsid w:val="00DC18DC"/>
    <w:rsid w:val="00DC49D9"/>
    <w:rsid w:val="00E3753E"/>
    <w:rsid w:val="00EA7A48"/>
    <w:rsid w:val="00ED465E"/>
    <w:rsid w:val="00EE3583"/>
    <w:rsid w:val="00F21044"/>
    <w:rsid w:val="00F26CE1"/>
    <w:rsid w:val="00F4639F"/>
    <w:rsid w:val="00F56B66"/>
    <w:rsid w:val="00F73095"/>
    <w:rsid w:val="00F90592"/>
    <w:rsid w:val="00F97B19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6A0E1-5A33-41E9-A404-D222F17D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uiPriority w:val="39"/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8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BM\Rational\System%20Architect%20Suite\System%20Architect\Templates\SALOGMOD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SALOGMOD9.DOT</Template>
  <TotalTime>6</TotalTime>
  <Pages>10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Matthew L Kennewell</cp:lastModifiedBy>
  <cp:revision>1</cp:revision>
  <cp:lastPrinted>2016-04-11T20:07:00Z</cp:lastPrinted>
  <dcterms:created xsi:type="dcterms:W3CDTF">2016-04-11T20:03:00Z</dcterms:created>
  <dcterms:modified xsi:type="dcterms:W3CDTF">2016-04-11T20:09:00Z</dcterms:modified>
</cp:coreProperties>
</file>